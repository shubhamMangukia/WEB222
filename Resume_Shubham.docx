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579E" w14:textId="77777777" w:rsidR="005E2090" w:rsidRPr="005E2090" w:rsidRDefault="005E2090">
      <w:pPr>
        <w:rPr>
          <w:sz w:val="8"/>
          <w:szCs w:val="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0769D40" wp14:editId="117B8183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856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856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131203" id="Rectangle 1" o:spid="_x0000_s1026" alt="&quot;&quot;" style="position:absolute;margin-left:36.35pt;margin-top:10in;width:539.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" fillcolor="#648276 [3208]" stroked="f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00"/>
        <w:gridCol w:w="8991"/>
        <w:gridCol w:w="899"/>
      </w:tblGrid>
      <w:tr w:rsidR="00605A5B" w14:paraId="5BC69CF3" w14:textId="77777777" w:rsidTr="005E2090">
        <w:trPr>
          <w:trHeight w:val="2016"/>
        </w:trPr>
        <w:tc>
          <w:tcPr>
            <w:tcW w:w="900" w:type="dxa"/>
          </w:tcPr>
          <w:p w14:paraId="3B8F17D3" w14:textId="77777777" w:rsidR="00605A5B" w:rsidRDefault="00605A5B"/>
        </w:tc>
        <w:tc>
          <w:tcPr>
            <w:tcW w:w="8991" w:type="dxa"/>
          </w:tcPr>
          <w:p w14:paraId="7B91C1CE" w14:textId="77BE7E3A" w:rsidR="00605A5B" w:rsidRPr="00F316AD" w:rsidRDefault="00562794" w:rsidP="00AB2CDC">
            <w:pPr>
              <w:pStyle w:val="TitleAlt"/>
            </w:pPr>
            <w:r>
              <w:t>Shubham</w:t>
            </w:r>
            <w:r w:rsidR="00AB2CDC">
              <w:t xml:space="preserve"> </w:t>
            </w:r>
            <w:r>
              <w:t>Mangukiya</w:t>
            </w:r>
          </w:p>
          <w:p w14:paraId="21C4F8F8" w14:textId="795A65BC" w:rsidR="00605A5B" w:rsidRDefault="00562794" w:rsidP="00A77921">
            <w:pPr>
              <w:pStyle w:val="Subtitle"/>
            </w:pPr>
            <w:r>
              <w:t>Student</w:t>
            </w:r>
          </w:p>
        </w:tc>
        <w:tc>
          <w:tcPr>
            <w:tcW w:w="899" w:type="dxa"/>
          </w:tcPr>
          <w:p w14:paraId="1C9002C2" w14:textId="77777777" w:rsidR="00605A5B" w:rsidRDefault="00605A5B"/>
        </w:tc>
      </w:tr>
    </w:tbl>
    <w:p w14:paraId="6D7FF343" w14:textId="77777777" w:rsidR="00507E93" w:rsidRPr="00507E93" w:rsidRDefault="00507E93">
      <w:pPr>
        <w:rPr>
          <w:sz w:val="8"/>
          <w:szCs w:val="8"/>
        </w:rPr>
      </w:pP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3601"/>
        <w:gridCol w:w="7189"/>
      </w:tblGrid>
      <w:tr w:rsidR="00507E93" w14:paraId="488384B4" w14:textId="77777777" w:rsidTr="00E8639E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60A43B23" w14:textId="77777777" w:rsidR="00507E93" w:rsidRDefault="00507E93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177D99D7" w14:textId="77777777" w:rsidR="00507E93" w:rsidRDefault="00507E93"/>
        </w:tc>
      </w:tr>
      <w:tr w:rsidR="00605A5B" w14:paraId="664522E7" w14:textId="77777777" w:rsidTr="00E8639E">
        <w:trPr>
          <w:trHeight w:val="2340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7886BEAF" w14:textId="77777777" w:rsidR="00605A5B" w:rsidRPr="00605A5B" w:rsidRDefault="00000000" w:rsidP="00C42F47">
            <w:pPr>
              <w:pStyle w:val="Heading1"/>
              <w:jc w:val="right"/>
            </w:pPr>
            <w:sdt>
              <w:sdtPr>
                <w:id w:val="1604447469"/>
                <w:placeholder>
                  <w:docPart w:val="5FFE17FA683442ABA8305A2C3C1796FD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Contact</w:t>
                </w:r>
              </w:sdtContent>
            </w:sdt>
          </w:p>
          <w:p w14:paraId="644E42D9" w14:textId="09B85228" w:rsidR="00C1095A" w:rsidRPr="00C42F47" w:rsidRDefault="00562794" w:rsidP="00C42F47">
            <w:pPr>
              <w:jc w:val="right"/>
            </w:pPr>
            <w:r>
              <w:t xml:space="preserve">470 Sentinel </w:t>
            </w:r>
            <w:proofErr w:type="spellStart"/>
            <w:r>
              <w:t>rd</w:t>
            </w:r>
            <w:proofErr w:type="spellEnd"/>
          </w:p>
          <w:p w14:paraId="296761AA" w14:textId="1A0EED1C" w:rsidR="00C42F47" w:rsidRPr="00C42F47" w:rsidRDefault="00562794" w:rsidP="00C42F47">
            <w:pPr>
              <w:jc w:val="right"/>
            </w:pPr>
            <w:r>
              <w:t>North York M3J 1V6</w:t>
            </w:r>
          </w:p>
          <w:p w14:paraId="7E1A80A2" w14:textId="5C018E82" w:rsidR="00C42F47" w:rsidRPr="00C42F47" w:rsidRDefault="00562794" w:rsidP="00C42F47">
            <w:pPr>
              <w:jc w:val="right"/>
            </w:pPr>
            <w:r>
              <w:t>647-897-2759</w:t>
            </w:r>
          </w:p>
          <w:p w14:paraId="59C5CACD" w14:textId="0BF9F9E0" w:rsidR="00605A5B" w:rsidRDefault="00562794" w:rsidP="00C42F47">
            <w:pPr>
              <w:jc w:val="right"/>
            </w:pPr>
            <w:r>
              <w:t>Shubhmangukiya6@gmail.com</w:t>
            </w:r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401EF5F" w14:textId="77777777" w:rsidR="00605A5B" w:rsidRDefault="00000000" w:rsidP="00C42F47">
            <w:pPr>
              <w:pStyle w:val="Heading1"/>
            </w:pPr>
            <w:sdt>
              <w:sdtPr>
                <w:id w:val="-651833632"/>
                <w:placeholder>
                  <w:docPart w:val="A1EFFE78E96544E7B3B2E6C5CE7DE2E4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Objective</w:t>
                </w:r>
              </w:sdtContent>
            </w:sdt>
          </w:p>
          <w:p w14:paraId="6F9817D9" w14:textId="77777777" w:rsidR="00F06B94" w:rsidRDefault="00F06B94" w:rsidP="00F06B94">
            <w:r>
              <w:t xml:space="preserve">I'm an international student who completed high school in India, </w:t>
            </w:r>
          </w:p>
          <w:p w14:paraId="2948BB46" w14:textId="499BA127" w:rsidR="005D0A02" w:rsidRPr="005D0A02" w:rsidRDefault="00F06B94" w:rsidP="00F06B94">
            <w:r>
              <w:t xml:space="preserve"> excelling in subjects like physics, math, and chemistry. Now in Canada, I'm pursuing a computer programming diploma, fueled by my passion for technology and coding. With a strong foundation in science and a drive to explore the digital realm, I'm eager to merge my academic background with programming skills to innovate and create in the world of technology.</w:t>
            </w:r>
          </w:p>
        </w:tc>
      </w:tr>
      <w:tr w:rsidR="005D36AC" w14:paraId="767B8887" w14:textId="77777777" w:rsidTr="00FA3D21">
        <w:trPr>
          <w:trHeight w:val="602"/>
        </w:trPr>
        <w:tc>
          <w:tcPr>
            <w:tcW w:w="3601" w:type="dxa"/>
            <w:vMerge w:val="restart"/>
            <w:tcBorders>
              <w:right w:val="single" w:sz="18" w:space="0" w:color="648276" w:themeColor="accent5"/>
            </w:tcBorders>
          </w:tcPr>
          <w:p w14:paraId="0558D3C9" w14:textId="77777777" w:rsidR="005D36AC" w:rsidRDefault="00000000" w:rsidP="00E8639E">
            <w:pPr>
              <w:pStyle w:val="Heading1"/>
              <w:jc w:val="right"/>
            </w:pPr>
            <w:sdt>
              <w:sdtPr>
                <w:id w:val="1723097672"/>
                <w:placeholder>
                  <w:docPart w:val="3CF38493F248493CAA88C0654BD3F5F6"/>
                </w:placeholder>
                <w:temporary/>
                <w:showingPlcHdr/>
                <w15:appearance w15:val="hidden"/>
                <w:text/>
              </w:sdtPr>
              <w:sdtContent>
                <w:r w:rsidR="005D36AC">
                  <w:t>Education</w:t>
                </w:r>
              </w:sdtContent>
            </w:sdt>
          </w:p>
          <w:p w14:paraId="3BC16DA8" w14:textId="398A07D5" w:rsidR="005D36AC" w:rsidRPr="0099359E" w:rsidRDefault="00562794" w:rsidP="00E8639E">
            <w:pPr>
              <w:pStyle w:val="Heading4"/>
              <w:jc w:val="right"/>
            </w:pPr>
            <w:r>
              <w:t>Seneca College</w:t>
            </w:r>
          </w:p>
          <w:p w14:paraId="0698A33F" w14:textId="6744D6B5" w:rsidR="005D36AC" w:rsidRPr="0099359E" w:rsidRDefault="00562794" w:rsidP="00E8639E">
            <w:pPr>
              <w:pStyle w:val="Heading4"/>
              <w:jc w:val="right"/>
            </w:pPr>
            <w:r>
              <w:t>Newnham</w:t>
            </w:r>
          </w:p>
          <w:p w14:paraId="28BB59DE" w14:textId="0D860650" w:rsidR="005D36AC" w:rsidRPr="0099359E" w:rsidRDefault="00562794" w:rsidP="00E8639E">
            <w:pPr>
              <w:pStyle w:val="Heading4"/>
              <w:jc w:val="right"/>
            </w:pPr>
            <w:r>
              <w:t>Diploma in Computer Programming</w:t>
            </w:r>
          </w:p>
          <w:p w14:paraId="3673530B" w14:textId="77777777" w:rsidR="005D36AC" w:rsidRPr="0099359E" w:rsidRDefault="00000000" w:rsidP="00E8639E">
            <w:pPr>
              <w:pStyle w:val="Heading4"/>
              <w:jc w:val="right"/>
            </w:pPr>
            <w:sdt>
              <w:sdtPr>
                <w:id w:val="1698809819"/>
                <w:placeholder>
                  <w:docPart w:val="96E20636C5CF438A8DCB087EFA2A217B"/>
                </w:placeholder>
                <w:temporary/>
                <w:showingPlcHdr/>
                <w15:appearance w15:val="hidden"/>
              </w:sdtPr>
              <w:sdtContent>
                <w:r w:rsidR="005D36AC" w:rsidRPr="0099359E">
                  <w:t>GPA 3.87</w:t>
                </w:r>
              </w:sdtContent>
            </w:sdt>
          </w:p>
          <w:p w14:paraId="0145AC16" w14:textId="77777777" w:rsidR="005D36AC" w:rsidRDefault="005D36AC" w:rsidP="00E8639E">
            <w:pPr>
              <w:pStyle w:val="Heading4"/>
              <w:jc w:val="right"/>
            </w:pPr>
          </w:p>
          <w:p w14:paraId="68E7685C" w14:textId="77777777" w:rsidR="005D36AC" w:rsidRDefault="005D36AC" w:rsidP="00E8639E">
            <w:pPr>
              <w:pStyle w:val="Heading4"/>
              <w:jc w:val="right"/>
            </w:pPr>
          </w:p>
          <w:p w14:paraId="109B7D40" w14:textId="77777777" w:rsidR="005D36AC" w:rsidRDefault="005D36AC" w:rsidP="00E8639E">
            <w:pPr>
              <w:pStyle w:val="Heading4"/>
              <w:jc w:val="right"/>
            </w:pPr>
          </w:p>
          <w:p w14:paraId="3820A770" w14:textId="77777777" w:rsidR="005D36AC" w:rsidRDefault="00000000" w:rsidP="00E8639E">
            <w:pPr>
              <w:pStyle w:val="Heading1"/>
              <w:jc w:val="right"/>
            </w:pPr>
            <w:sdt>
              <w:sdtPr>
                <w:id w:val="-242716918"/>
                <w:placeholder>
                  <w:docPart w:val="0A79AAFD446A4F94B63AD5462E35025F"/>
                </w:placeholder>
                <w:temporary/>
                <w:showingPlcHdr/>
                <w15:appearance w15:val="hidden"/>
                <w:text/>
              </w:sdtPr>
              <w:sdtContent>
                <w:r w:rsidR="005D36AC" w:rsidRPr="000E1D44">
                  <w:t>Key Skills</w:t>
                </w:r>
              </w:sdtContent>
            </w:sdt>
          </w:p>
          <w:p w14:paraId="73524EBD" w14:textId="77777777" w:rsidR="00755EC8" w:rsidRDefault="00755EC8" w:rsidP="00755EC8">
            <w:pPr>
              <w:pStyle w:val="Heading4"/>
              <w:jc w:val="right"/>
            </w:pPr>
            <w:r>
              <w:t>Programming</w:t>
            </w:r>
          </w:p>
          <w:p w14:paraId="37A39D06" w14:textId="77777777" w:rsidR="00755EC8" w:rsidRDefault="00755EC8" w:rsidP="00755EC8">
            <w:pPr>
              <w:pStyle w:val="Heading4"/>
              <w:jc w:val="right"/>
            </w:pPr>
            <w:r>
              <w:t>Problem-solving</w:t>
            </w:r>
          </w:p>
          <w:p w14:paraId="1ACBCC78" w14:textId="77777777" w:rsidR="00755EC8" w:rsidRDefault="00755EC8" w:rsidP="00755EC8">
            <w:pPr>
              <w:pStyle w:val="Heading4"/>
              <w:jc w:val="right"/>
            </w:pPr>
            <w:r>
              <w:t>Project Management</w:t>
            </w:r>
          </w:p>
          <w:p w14:paraId="176FD08B" w14:textId="77777777" w:rsidR="00755EC8" w:rsidRDefault="00755EC8" w:rsidP="00755EC8">
            <w:pPr>
              <w:pStyle w:val="Heading4"/>
              <w:jc w:val="right"/>
            </w:pPr>
            <w:r>
              <w:t>Communication</w:t>
            </w:r>
          </w:p>
          <w:p w14:paraId="37A019C5" w14:textId="77777777" w:rsidR="00755EC8" w:rsidRDefault="00755EC8" w:rsidP="00755EC8">
            <w:pPr>
              <w:pStyle w:val="Heading4"/>
              <w:jc w:val="right"/>
            </w:pPr>
            <w:r>
              <w:t>Teamwork</w:t>
            </w:r>
          </w:p>
          <w:p w14:paraId="5888138B" w14:textId="14097A07" w:rsidR="005D36AC" w:rsidRPr="007C14FA" w:rsidRDefault="00755EC8" w:rsidP="00755EC8">
            <w:pPr>
              <w:pStyle w:val="Heading4"/>
              <w:jc w:val="right"/>
            </w:pPr>
            <w:r>
              <w:t>Analytical Thinking</w:t>
            </w: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7629C13" w14:textId="77777777" w:rsidR="005D36AC" w:rsidRDefault="00000000" w:rsidP="00C42F47">
            <w:pPr>
              <w:pStyle w:val="Heading1"/>
            </w:pPr>
            <w:sdt>
              <w:sdtPr>
                <w:id w:val="-1767221959"/>
                <w:placeholder>
                  <w:docPart w:val="8EEF23DCD8C44CBB8C03068656E65BBF"/>
                </w:placeholder>
                <w:temporary/>
                <w:showingPlcHdr/>
                <w15:appearance w15:val="hidden"/>
                <w:text/>
              </w:sdtPr>
              <w:sdtContent>
                <w:r w:rsidR="005D36AC">
                  <w:t>Experience</w:t>
                </w:r>
              </w:sdtContent>
            </w:sdt>
          </w:p>
          <w:p w14:paraId="3867858F" w14:textId="05550390" w:rsidR="005D36AC" w:rsidRPr="005D0A02" w:rsidRDefault="005D36AC" w:rsidP="00755EC8">
            <w:pPr>
              <w:pStyle w:val="Heading2"/>
            </w:pPr>
          </w:p>
        </w:tc>
      </w:tr>
      <w:tr w:rsidR="005D36AC" w14:paraId="53E80C4D" w14:textId="77777777" w:rsidTr="005E2090">
        <w:trPr>
          <w:trHeight w:val="907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7C318B1D" w14:textId="77777777" w:rsidR="005D36AC" w:rsidRDefault="005D36AC" w:rsidP="00C42F47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  <w:vAlign w:val="center"/>
          </w:tcPr>
          <w:p w14:paraId="32C5532C" w14:textId="77777777" w:rsidR="00E8639E" w:rsidRDefault="00FA3D21" w:rsidP="00755EC8">
            <w:pPr>
              <w:pStyle w:val="Heading2"/>
            </w:pPr>
            <w:r w:rsidRPr="00FA3D21">
              <w:t>January 2020 - December 2021</w:t>
            </w:r>
          </w:p>
          <w:p w14:paraId="50C5EB7D" w14:textId="41C18BB5" w:rsidR="00FA3D21" w:rsidRPr="00FA3D21" w:rsidRDefault="00FA3D21" w:rsidP="00FA3D21">
            <w:r w:rsidRPr="00FA3D21">
              <w:t>Junior Software Engineer</w:t>
            </w:r>
            <w:r>
              <w:t xml:space="preserve">: </w:t>
            </w:r>
            <w:proofErr w:type="spellStart"/>
            <w:r w:rsidRPr="00FA3D21">
              <w:t>InnovaTech</w:t>
            </w:r>
            <w:proofErr w:type="spellEnd"/>
            <w:r w:rsidRPr="00FA3D21">
              <w:t xml:space="preserve"> Solutions</w:t>
            </w:r>
          </w:p>
        </w:tc>
      </w:tr>
      <w:tr w:rsidR="005D36AC" w14:paraId="6BA68465" w14:textId="77777777" w:rsidTr="005E2090">
        <w:trPr>
          <w:trHeight w:val="900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082CC369" w14:textId="77777777" w:rsidR="005D36AC" w:rsidRDefault="005D36AC" w:rsidP="00C42F47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  <w:vAlign w:val="center"/>
          </w:tcPr>
          <w:p w14:paraId="38515A07" w14:textId="243D4A25" w:rsidR="00E8639E" w:rsidRDefault="00FA3D21" w:rsidP="005E2090">
            <w:pPr>
              <w:pStyle w:val="Heading2"/>
            </w:pPr>
            <w:r w:rsidRPr="00FA3D21">
              <w:t>July 2021 - November 2022</w:t>
            </w:r>
          </w:p>
          <w:p w14:paraId="23F791F1" w14:textId="6936F357" w:rsidR="00E8639E" w:rsidRPr="00E8639E" w:rsidRDefault="00FA3D21" w:rsidP="005E2090">
            <w:r w:rsidRPr="00FA3D21">
              <w:t>Junior Data Analyst</w:t>
            </w:r>
            <w:r>
              <w:t xml:space="preserve">: </w:t>
            </w:r>
            <w:proofErr w:type="spellStart"/>
            <w:r w:rsidRPr="00FA3D21">
              <w:t>InfoInsight</w:t>
            </w:r>
            <w:proofErr w:type="spellEnd"/>
            <w:r w:rsidRPr="00FA3D21">
              <w:t xml:space="preserve"> Analytics</w:t>
            </w:r>
          </w:p>
        </w:tc>
      </w:tr>
      <w:tr w:rsidR="005D36AC" w14:paraId="4F01AAEB" w14:textId="77777777" w:rsidTr="005E2090">
        <w:trPr>
          <w:trHeight w:val="1762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6E31F938" w14:textId="77777777" w:rsidR="005D36AC" w:rsidRDefault="005D36AC" w:rsidP="00C42F47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  <w:vAlign w:val="center"/>
          </w:tcPr>
          <w:p w14:paraId="0E32D428" w14:textId="2304B34C" w:rsidR="00E8639E" w:rsidRDefault="00755EC8" w:rsidP="005E2090">
            <w:r>
              <w:t xml:space="preserve">Responsibility: </w:t>
            </w:r>
            <w:r w:rsidRPr="00755EC8">
              <w:t>I am dedicated to creating innovative and efficient software solutions that contribute to the organization's success. My role involves leveraging my technical expertise and problem-solving skills to develop high-quality code and applications.</w:t>
            </w:r>
          </w:p>
        </w:tc>
      </w:tr>
      <w:tr w:rsidR="000E1D44" w14:paraId="6D3831B8" w14:textId="77777777" w:rsidTr="005E2090">
        <w:trPr>
          <w:trHeight w:val="1339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0E06CF8B" w14:textId="77777777" w:rsidR="000E1D44" w:rsidRDefault="000E1D44" w:rsidP="0057534A"/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654B6A0" w14:textId="77777777" w:rsidR="000E1D44" w:rsidRDefault="00000000" w:rsidP="005D36AC">
            <w:pPr>
              <w:pStyle w:val="Heading1"/>
            </w:pPr>
            <w:sdt>
              <w:sdtPr>
                <w:id w:val="61914896"/>
                <w:placeholder>
                  <w:docPart w:val="A92FA09C8E3C4E1DB684C327A3A34A1E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5D36AC">
                  <w:t>Communication</w:t>
                </w:r>
              </w:sdtContent>
            </w:sdt>
          </w:p>
          <w:p w14:paraId="6AEEFBA1" w14:textId="77777777" w:rsidR="005D0A02" w:rsidRPr="005D36AC" w:rsidRDefault="00000000" w:rsidP="00E8639E">
            <w:pPr>
              <w:rPr>
                <w:w w:val="105"/>
              </w:rPr>
            </w:pPr>
            <w:sdt>
              <w:sdtPr>
                <w:id w:val="-464979480"/>
                <w:placeholder>
                  <w:docPart w:val="9CFD66FAA6794FD0B840D5793A735737"/>
                </w:placeholder>
                <w:temporary/>
                <w:showingPlcHdr/>
                <w15:appearance w15:val="hidden"/>
              </w:sdtPr>
              <w:sdtContent>
                <w:r w:rsidR="00E8639E" w:rsidRPr="005D36AC">
                  <w:t>Implemented new procedures and technologies that improved efficiency and streamlined operations.</w:t>
                </w:r>
              </w:sdtContent>
            </w:sdt>
          </w:p>
        </w:tc>
      </w:tr>
      <w:tr w:rsidR="000E1D44" w14:paraId="703FCBB2" w14:textId="77777777" w:rsidTr="005E2090">
        <w:trPr>
          <w:trHeight w:val="1366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1FD83EC8" w14:textId="77777777" w:rsidR="000E1D44" w:rsidRDefault="000E1D44"/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5ED3787" w14:textId="77777777" w:rsidR="0057534A" w:rsidRDefault="00000000" w:rsidP="005D36AC">
            <w:pPr>
              <w:pStyle w:val="Heading1"/>
            </w:pPr>
            <w:sdt>
              <w:sdtPr>
                <w:id w:val="727186010"/>
                <w:placeholder>
                  <w:docPart w:val="E91F864A87744ED592376198D3459F2B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5D36AC">
                  <w:t>Leadership</w:t>
                </w:r>
              </w:sdtContent>
            </w:sdt>
          </w:p>
          <w:p w14:paraId="38780AB6" w14:textId="77777777" w:rsidR="000E1D44" w:rsidRDefault="00000000" w:rsidP="00E8639E">
            <w:sdt>
              <w:sdtPr>
                <w:rPr>
                  <w:w w:val="105"/>
                </w:rPr>
                <w:id w:val="-23247699"/>
                <w:placeholder>
                  <w:docPart w:val="6E2EE67D73BD470C8E0CFB1E2E3FF1A8"/>
                </w:placeholder>
                <w:temporary/>
                <w:showingPlcHdr/>
                <w15:appearance w15:val="hidden"/>
              </w:sdtPr>
              <w:sdtContent>
                <w:r w:rsidR="00E8639E">
                  <w:rPr>
                    <w:w w:val="105"/>
                  </w:rPr>
                  <w:t>S</w:t>
                </w:r>
                <w:r w:rsidR="00E8639E" w:rsidRPr="00F2368E">
                  <w:rPr>
                    <w:w w:val="105"/>
                  </w:rPr>
                  <w:t>uccessfully led a team to exceed sales goals while maintaining excellent customer satisfaction scores</w:t>
                </w:r>
                <w:r w:rsidR="00E8639E">
                  <w:rPr>
                    <w:w w:val="105"/>
                  </w:rPr>
                  <w:t>.</w:t>
                </w:r>
              </w:sdtContent>
            </w:sdt>
          </w:p>
        </w:tc>
      </w:tr>
      <w:tr w:rsidR="000E1D44" w14:paraId="7A3898AF" w14:textId="77777777" w:rsidTr="00E8639E">
        <w:trPr>
          <w:trHeight w:val="149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5A7654DD" w14:textId="77777777" w:rsidR="000E1D44" w:rsidRDefault="000E1D44"/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</w:tcBorders>
          </w:tcPr>
          <w:p w14:paraId="08A27D07" w14:textId="77777777" w:rsidR="000E1D44" w:rsidRDefault="00000000" w:rsidP="005D36AC">
            <w:pPr>
              <w:pStyle w:val="Heading1"/>
            </w:pPr>
            <w:sdt>
              <w:sdtPr>
                <w:id w:val="-465741575"/>
                <w:placeholder>
                  <w:docPart w:val="148D3ACCFC244E7083B2DAAE07806CF6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5D36AC">
                  <w:t>References</w:t>
                </w:r>
              </w:sdtContent>
            </w:sdt>
          </w:p>
          <w:p w14:paraId="5CA327BE" w14:textId="77777777" w:rsidR="000E1D44" w:rsidRPr="000E1D44" w:rsidRDefault="00000000" w:rsidP="00E8639E">
            <w:sdt>
              <w:sdtPr>
                <w:rPr>
                  <w:w w:val="105"/>
                </w:rPr>
                <w:id w:val="-290597087"/>
                <w:placeholder>
                  <w:docPart w:val="4B9ED80CB5AF467791CC11B3927B0CE4"/>
                </w:placeholder>
                <w:temporary/>
                <w:showingPlcHdr/>
                <w15:appearance w15:val="hidden"/>
              </w:sdtPr>
              <w:sdtContent>
                <w:r w:rsidR="00E8639E" w:rsidRPr="0099359E">
                  <w:rPr>
                    <w:w w:val="105"/>
                  </w:rPr>
                  <w:t>Available upon request.</w:t>
                </w:r>
              </w:sdtContent>
            </w:sdt>
          </w:p>
        </w:tc>
      </w:tr>
    </w:tbl>
    <w:p w14:paraId="68466AA8" w14:textId="77777777" w:rsidR="00C55D85" w:rsidRPr="005E2090" w:rsidRDefault="00C55D85" w:rsidP="00843C42">
      <w:pPr>
        <w:rPr>
          <w:sz w:val="12"/>
          <w:szCs w:val="14"/>
        </w:rPr>
      </w:pPr>
    </w:p>
    <w:sectPr w:rsidR="00C55D85" w:rsidRPr="005E2090" w:rsidSect="005E2090"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4B277" w14:textId="77777777" w:rsidR="00223C1B" w:rsidRDefault="00223C1B" w:rsidP="00F316AD">
      <w:r>
        <w:separator/>
      </w:r>
    </w:p>
  </w:endnote>
  <w:endnote w:type="continuationSeparator" w:id="0">
    <w:p w14:paraId="6900FC71" w14:textId="77777777" w:rsidR="00223C1B" w:rsidRDefault="00223C1B" w:rsidP="00F316AD">
      <w:r>
        <w:continuationSeparator/>
      </w:r>
    </w:p>
  </w:endnote>
  <w:endnote w:type="continuationNotice" w:id="1">
    <w:p w14:paraId="146233E3" w14:textId="77777777" w:rsidR="00223C1B" w:rsidRDefault="00223C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CEB90" w14:textId="77777777" w:rsidR="00223C1B" w:rsidRDefault="00223C1B" w:rsidP="00F316AD">
      <w:r>
        <w:separator/>
      </w:r>
    </w:p>
  </w:footnote>
  <w:footnote w:type="continuationSeparator" w:id="0">
    <w:p w14:paraId="04F125E4" w14:textId="77777777" w:rsidR="00223C1B" w:rsidRDefault="00223C1B" w:rsidP="00F316AD">
      <w:r>
        <w:continuationSeparator/>
      </w:r>
    </w:p>
  </w:footnote>
  <w:footnote w:type="continuationNotice" w:id="1">
    <w:p w14:paraId="754CCE69" w14:textId="77777777" w:rsidR="00223C1B" w:rsidRDefault="00223C1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94"/>
    <w:rsid w:val="0001399F"/>
    <w:rsid w:val="00095D41"/>
    <w:rsid w:val="000E1D44"/>
    <w:rsid w:val="001A375F"/>
    <w:rsid w:val="001F1F0D"/>
    <w:rsid w:val="0020696E"/>
    <w:rsid w:val="00223C1B"/>
    <w:rsid w:val="002356A2"/>
    <w:rsid w:val="0024775A"/>
    <w:rsid w:val="00263514"/>
    <w:rsid w:val="002D12DA"/>
    <w:rsid w:val="003019B2"/>
    <w:rsid w:val="0033344B"/>
    <w:rsid w:val="0034688D"/>
    <w:rsid w:val="0040233B"/>
    <w:rsid w:val="00507E93"/>
    <w:rsid w:val="00511A6E"/>
    <w:rsid w:val="00562794"/>
    <w:rsid w:val="0057534A"/>
    <w:rsid w:val="005D0A02"/>
    <w:rsid w:val="005D36AC"/>
    <w:rsid w:val="005E2090"/>
    <w:rsid w:val="00605A5B"/>
    <w:rsid w:val="006C60E6"/>
    <w:rsid w:val="006D2DE6"/>
    <w:rsid w:val="006E70D3"/>
    <w:rsid w:val="00755EC8"/>
    <w:rsid w:val="007B0F94"/>
    <w:rsid w:val="007C14FA"/>
    <w:rsid w:val="007C75FB"/>
    <w:rsid w:val="00815943"/>
    <w:rsid w:val="00843C42"/>
    <w:rsid w:val="00860DB6"/>
    <w:rsid w:val="0088104A"/>
    <w:rsid w:val="00896FA4"/>
    <w:rsid w:val="008B507E"/>
    <w:rsid w:val="00993257"/>
    <w:rsid w:val="0099359E"/>
    <w:rsid w:val="009941DA"/>
    <w:rsid w:val="00A06E97"/>
    <w:rsid w:val="00A30F44"/>
    <w:rsid w:val="00A77921"/>
    <w:rsid w:val="00A85652"/>
    <w:rsid w:val="00AB2CDC"/>
    <w:rsid w:val="00AD6C78"/>
    <w:rsid w:val="00B111F4"/>
    <w:rsid w:val="00B2124F"/>
    <w:rsid w:val="00B575FB"/>
    <w:rsid w:val="00B6190E"/>
    <w:rsid w:val="00BD4217"/>
    <w:rsid w:val="00C1095A"/>
    <w:rsid w:val="00C42F47"/>
    <w:rsid w:val="00C45E73"/>
    <w:rsid w:val="00C55D85"/>
    <w:rsid w:val="00C81523"/>
    <w:rsid w:val="00CA2273"/>
    <w:rsid w:val="00CD50FD"/>
    <w:rsid w:val="00D47124"/>
    <w:rsid w:val="00D93B73"/>
    <w:rsid w:val="00DA0D2A"/>
    <w:rsid w:val="00DD5D7B"/>
    <w:rsid w:val="00E8639E"/>
    <w:rsid w:val="00F06B94"/>
    <w:rsid w:val="00F2368E"/>
    <w:rsid w:val="00F316AD"/>
    <w:rsid w:val="00F4501B"/>
    <w:rsid w:val="00FA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A921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639E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rsid w:val="00E8639E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42F47"/>
    <w:pPr>
      <w:spacing w:before="120" w:after="120" w:line="240" w:lineRule="auto"/>
    </w:pPr>
    <w:rPr>
      <w:rFonts w:asciiTheme="majorHAnsi" w:hAnsiTheme="majorHAnsi"/>
      <w:color w:val="648276" w:themeColor="accent5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rsid w:val="00E8639E"/>
    <w:rPr>
      <w:rFonts w:eastAsiaTheme="majorEastAsia" w:cstheme="majorBidi"/>
      <w:iCs/>
      <w:color w:val="242935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FE17FA683442ABA8305A2C3C179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145B1-C253-4CC2-939F-7468A772E199}"/>
      </w:docPartPr>
      <w:docPartBody>
        <w:p w:rsidR="00000000" w:rsidRDefault="00000000">
          <w:pPr>
            <w:pStyle w:val="5FFE17FA683442ABA8305A2C3C1796FD"/>
          </w:pPr>
          <w:r w:rsidRPr="00605A5B">
            <w:t>Contact</w:t>
          </w:r>
        </w:p>
      </w:docPartBody>
    </w:docPart>
    <w:docPart>
      <w:docPartPr>
        <w:name w:val="A1EFFE78E96544E7B3B2E6C5CE7DE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2ACE7-87F1-45FC-9B03-81F9622BE80B}"/>
      </w:docPartPr>
      <w:docPartBody>
        <w:p w:rsidR="00000000" w:rsidRDefault="00000000">
          <w:pPr>
            <w:pStyle w:val="A1EFFE78E96544E7B3B2E6C5CE7DE2E4"/>
          </w:pPr>
          <w:r w:rsidRPr="00605A5B">
            <w:t>Objective</w:t>
          </w:r>
        </w:p>
      </w:docPartBody>
    </w:docPart>
    <w:docPart>
      <w:docPartPr>
        <w:name w:val="3CF38493F248493CAA88C0654BD3F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5E1DA-3760-4607-9AD5-B945BFC8D053}"/>
      </w:docPartPr>
      <w:docPartBody>
        <w:p w:rsidR="00000000" w:rsidRDefault="00000000">
          <w:pPr>
            <w:pStyle w:val="3CF38493F248493CAA88C0654BD3F5F6"/>
          </w:pPr>
          <w:r>
            <w:t>Education</w:t>
          </w:r>
        </w:p>
      </w:docPartBody>
    </w:docPart>
    <w:docPart>
      <w:docPartPr>
        <w:name w:val="96E20636C5CF438A8DCB087EFA2A2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7B1B5-A671-4CA1-AEC3-E705E6A19B36}"/>
      </w:docPartPr>
      <w:docPartBody>
        <w:p w:rsidR="00000000" w:rsidRDefault="00000000">
          <w:pPr>
            <w:pStyle w:val="96E20636C5CF438A8DCB087EFA2A217B"/>
          </w:pPr>
          <w:r w:rsidRPr="0099359E">
            <w:t>GPA 3.87</w:t>
          </w:r>
        </w:p>
      </w:docPartBody>
    </w:docPart>
    <w:docPart>
      <w:docPartPr>
        <w:name w:val="0A79AAFD446A4F94B63AD5462E350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EF40B-503B-4697-9C89-327D5AF27EFF}"/>
      </w:docPartPr>
      <w:docPartBody>
        <w:p w:rsidR="00000000" w:rsidRDefault="00000000">
          <w:pPr>
            <w:pStyle w:val="0A79AAFD446A4F94B63AD5462E35025F"/>
          </w:pPr>
          <w:r w:rsidRPr="000E1D44">
            <w:t>Key Skills</w:t>
          </w:r>
        </w:p>
      </w:docPartBody>
    </w:docPart>
    <w:docPart>
      <w:docPartPr>
        <w:name w:val="8EEF23DCD8C44CBB8C03068656E65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B3C80-8CF7-4581-8175-EE6D75D5E56D}"/>
      </w:docPartPr>
      <w:docPartBody>
        <w:p w:rsidR="00000000" w:rsidRDefault="00000000">
          <w:pPr>
            <w:pStyle w:val="8EEF23DCD8C44CBB8C03068656E65BBF"/>
          </w:pPr>
          <w:r>
            <w:t>Experience</w:t>
          </w:r>
        </w:p>
      </w:docPartBody>
    </w:docPart>
    <w:docPart>
      <w:docPartPr>
        <w:name w:val="A92FA09C8E3C4E1DB684C327A3A34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640A9-1010-47D4-83C6-A106316CEB7E}"/>
      </w:docPartPr>
      <w:docPartBody>
        <w:p w:rsidR="00000000" w:rsidRDefault="00000000">
          <w:pPr>
            <w:pStyle w:val="A92FA09C8E3C4E1DB684C327A3A34A1E"/>
          </w:pPr>
          <w:r w:rsidRPr="005D36AC">
            <w:t>Communication</w:t>
          </w:r>
        </w:p>
      </w:docPartBody>
    </w:docPart>
    <w:docPart>
      <w:docPartPr>
        <w:name w:val="9CFD66FAA6794FD0B840D5793A735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3FE7F-221A-4B11-B355-0EF8605C5215}"/>
      </w:docPartPr>
      <w:docPartBody>
        <w:p w:rsidR="00000000" w:rsidRDefault="00000000">
          <w:pPr>
            <w:pStyle w:val="9CFD66FAA6794FD0B840D5793A735737"/>
          </w:pPr>
          <w:r w:rsidRPr="005D36AC">
            <w:t>Implemented new procedures and technologies that improved efficiency and streamlined operations.</w:t>
          </w:r>
        </w:p>
      </w:docPartBody>
    </w:docPart>
    <w:docPart>
      <w:docPartPr>
        <w:name w:val="E91F864A87744ED592376198D3459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70733-86CE-4AD7-A621-27228F2534F5}"/>
      </w:docPartPr>
      <w:docPartBody>
        <w:p w:rsidR="00000000" w:rsidRDefault="00000000">
          <w:pPr>
            <w:pStyle w:val="E91F864A87744ED592376198D3459F2B"/>
          </w:pPr>
          <w:r w:rsidRPr="005D36AC">
            <w:t>Leadership</w:t>
          </w:r>
        </w:p>
      </w:docPartBody>
    </w:docPart>
    <w:docPart>
      <w:docPartPr>
        <w:name w:val="6E2EE67D73BD470C8E0CFB1E2E3FF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D917C-4CD6-4732-8D65-049855C3B64C}"/>
      </w:docPartPr>
      <w:docPartBody>
        <w:p w:rsidR="00000000" w:rsidRDefault="00000000">
          <w:pPr>
            <w:pStyle w:val="6E2EE67D73BD470C8E0CFB1E2E3FF1A8"/>
          </w:pPr>
          <w:r>
            <w:rPr>
              <w:w w:val="105"/>
            </w:rPr>
            <w:t>S</w:t>
          </w:r>
          <w:r w:rsidRPr="00F2368E">
            <w:rPr>
              <w:w w:val="105"/>
            </w:rPr>
            <w:t xml:space="preserve">uccessfully led a team to exceed sales goals while maintaining excellent customer </w:t>
          </w:r>
          <w:r w:rsidRPr="00F2368E">
            <w:rPr>
              <w:w w:val="105"/>
            </w:rPr>
            <w:t>satisfaction scores</w:t>
          </w:r>
          <w:r>
            <w:rPr>
              <w:w w:val="105"/>
            </w:rPr>
            <w:t>.</w:t>
          </w:r>
        </w:p>
      </w:docPartBody>
    </w:docPart>
    <w:docPart>
      <w:docPartPr>
        <w:name w:val="148D3ACCFC244E7083B2DAAE07806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13701-0DBD-4DB6-A685-E00A1377F884}"/>
      </w:docPartPr>
      <w:docPartBody>
        <w:p w:rsidR="00000000" w:rsidRDefault="00000000">
          <w:pPr>
            <w:pStyle w:val="148D3ACCFC244E7083B2DAAE07806CF6"/>
          </w:pPr>
          <w:r w:rsidRPr="005D36AC">
            <w:t>References</w:t>
          </w:r>
        </w:p>
      </w:docPartBody>
    </w:docPart>
    <w:docPart>
      <w:docPartPr>
        <w:name w:val="4B9ED80CB5AF467791CC11B3927B0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7FAB4-C442-485B-B680-C10D854E2B40}"/>
      </w:docPartPr>
      <w:docPartBody>
        <w:p w:rsidR="00000000" w:rsidRDefault="00000000">
          <w:pPr>
            <w:pStyle w:val="4B9ED80CB5AF467791CC11B3927B0CE4"/>
          </w:pPr>
          <w:r w:rsidRPr="0099359E">
            <w:rPr>
              <w:w w:val="105"/>
            </w:rPr>
            <w:t>Available upon request.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9B"/>
    <w:rsid w:val="006D77A9"/>
    <w:rsid w:val="00DD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FB4CF21C594D40B1CCE32CD3C69B53">
    <w:name w:val="DCFB4CF21C594D40B1CCE32CD3C69B53"/>
  </w:style>
  <w:style w:type="paragraph" w:customStyle="1" w:styleId="3DEAAAAA7B91487E8B5CD5B2B58C0ADA">
    <w:name w:val="3DEAAAAA7B91487E8B5CD5B2B58C0ADA"/>
  </w:style>
  <w:style w:type="paragraph" w:customStyle="1" w:styleId="5B8D419038234C36949E2F488B8C440A">
    <w:name w:val="5B8D419038234C36949E2F488B8C440A"/>
  </w:style>
  <w:style w:type="paragraph" w:customStyle="1" w:styleId="5FFE17FA683442ABA8305A2C3C1796FD">
    <w:name w:val="5FFE17FA683442ABA8305A2C3C1796FD"/>
  </w:style>
  <w:style w:type="paragraph" w:customStyle="1" w:styleId="8562D084D64A47C08DB03711A7E8C595">
    <w:name w:val="8562D084D64A47C08DB03711A7E8C595"/>
  </w:style>
  <w:style w:type="paragraph" w:customStyle="1" w:styleId="27E424FF45EB4E238CE26CB66D2C6C40">
    <w:name w:val="27E424FF45EB4E238CE26CB66D2C6C40"/>
  </w:style>
  <w:style w:type="paragraph" w:customStyle="1" w:styleId="5A9C76799C6C4A4B83F8F6AEB5849935">
    <w:name w:val="5A9C76799C6C4A4B83F8F6AEB5849935"/>
  </w:style>
  <w:style w:type="paragraph" w:customStyle="1" w:styleId="0F66A202B7D0442BA5547F8F76AE9CF1">
    <w:name w:val="0F66A202B7D0442BA5547F8F76AE9CF1"/>
  </w:style>
  <w:style w:type="paragraph" w:customStyle="1" w:styleId="A1EFFE78E96544E7B3B2E6C5CE7DE2E4">
    <w:name w:val="A1EFFE78E96544E7B3B2E6C5CE7DE2E4"/>
  </w:style>
  <w:style w:type="paragraph" w:customStyle="1" w:styleId="6DD56CBA82034982805F294821E0C034">
    <w:name w:val="6DD56CBA82034982805F294821E0C034"/>
  </w:style>
  <w:style w:type="paragraph" w:customStyle="1" w:styleId="3CF38493F248493CAA88C0654BD3F5F6">
    <w:name w:val="3CF38493F248493CAA88C0654BD3F5F6"/>
  </w:style>
  <w:style w:type="paragraph" w:customStyle="1" w:styleId="ED6D3468B9B94851A7626F47036E2918">
    <w:name w:val="ED6D3468B9B94851A7626F47036E2918"/>
  </w:style>
  <w:style w:type="paragraph" w:customStyle="1" w:styleId="8FAB414FD6274C72948EA60637B1A0E2">
    <w:name w:val="8FAB414FD6274C72948EA60637B1A0E2"/>
  </w:style>
  <w:style w:type="paragraph" w:customStyle="1" w:styleId="89AEEAE7D7904C9FACE80BCA10CD22FD">
    <w:name w:val="89AEEAE7D7904C9FACE80BCA10CD22FD"/>
  </w:style>
  <w:style w:type="paragraph" w:customStyle="1" w:styleId="96E20636C5CF438A8DCB087EFA2A217B">
    <w:name w:val="96E20636C5CF438A8DCB087EFA2A217B"/>
  </w:style>
  <w:style w:type="paragraph" w:customStyle="1" w:styleId="0A79AAFD446A4F94B63AD5462E35025F">
    <w:name w:val="0A79AAFD446A4F94B63AD5462E35025F"/>
  </w:style>
  <w:style w:type="paragraph" w:customStyle="1" w:styleId="FEBCAA7DBBC74C6DBA3E009604453C92">
    <w:name w:val="FEBCAA7DBBC74C6DBA3E009604453C92"/>
  </w:style>
  <w:style w:type="paragraph" w:customStyle="1" w:styleId="2A245E17D82349F7A73EE9D77D555E7A">
    <w:name w:val="2A245E17D82349F7A73EE9D77D555E7A"/>
  </w:style>
  <w:style w:type="paragraph" w:customStyle="1" w:styleId="8F02FBAC3C664D6D8A26C5EAB465AD81">
    <w:name w:val="8F02FBAC3C664D6D8A26C5EAB465AD81"/>
  </w:style>
  <w:style w:type="paragraph" w:customStyle="1" w:styleId="358A1F375452473FB57E3BC452339A0D">
    <w:name w:val="358A1F375452473FB57E3BC452339A0D"/>
  </w:style>
  <w:style w:type="paragraph" w:customStyle="1" w:styleId="F84E2755EB9845DC88F491673520D531">
    <w:name w:val="F84E2755EB9845DC88F491673520D531"/>
  </w:style>
  <w:style w:type="paragraph" w:customStyle="1" w:styleId="8EEF23DCD8C44CBB8C03068656E65BBF">
    <w:name w:val="8EEF23DCD8C44CBB8C03068656E65BBF"/>
  </w:style>
  <w:style w:type="paragraph" w:customStyle="1" w:styleId="5A2DB5EAAC7C47EC99687019A4D68C5E">
    <w:name w:val="5A2DB5EAAC7C47EC99687019A4D68C5E"/>
  </w:style>
  <w:style w:type="paragraph" w:customStyle="1" w:styleId="9F27F8102B2A4379AE0D6DA3974C5855">
    <w:name w:val="9F27F8102B2A4379AE0D6DA3974C5855"/>
  </w:style>
  <w:style w:type="paragraph" w:customStyle="1" w:styleId="3FE8E3A49D374DDAAF2240605BB8670B">
    <w:name w:val="3FE8E3A49D374DDAAF2240605BB8670B"/>
  </w:style>
  <w:style w:type="paragraph" w:customStyle="1" w:styleId="BA77EDB6627B469E8006234D424583C2">
    <w:name w:val="BA77EDB6627B469E8006234D424583C2"/>
  </w:style>
  <w:style w:type="paragraph" w:customStyle="1" w:styleId="78609582EF4649958938A24B8E137CB8">
    <w:name w:val="78609582EF4649958938A24B8E137CB8"/>
  </w:style>
  <w:style w:type="paragraph" w:customStyle="1" w:styleId="98EF0B6F9BF9474C9692DEB1D48C8DA2">
    <w:name w:val="98EF0B6F9BF9474C9692DEB1D48C8DA2"/>
  </w:style>
  <w:style w:type="paragraph" w:customStyle="1" w:styleId="600F74EACBEE4ACEAE5B4268721075ED">
    <w:name w:val="600F74EACBEE4ACEAE5B4268721075ED"/>
  </w:style>
  <w:style w:type="paragraph" w:customStyle="1" w:styleId="5C05E7F796DF409B993E563BC9EFFEC9">
    <w:name w:val="5C05E7F796DF409B993E563BC9EFFEC9"/>
  </w:style>
  <w:style w:type="paragraph" w:customStyle="1" w:styleId="ECFEEA476E8048CF9470DD6AB00B9CDC">
    <w:name w:val="ECFEEA476E8048CF9470DD6AB00B9CDC"/>
  </w:style>
  <w:style w:type="paragraph" w:customStyle="1" w:styleId="179C601C5C39431A86A0FA8B0FA6EEED">
    <w:name w:val="179C601C5C39431A86A0FA8B0FA6EEED"/>
  </w:style>
  <w:style w:type="paragraph" w:customStyle="1" w:styleId="A92FA09C8E3C4E1DB684C327A3A34A1E">
    <w:name w:val="A92FA09C8E3C4E1DB684C327A3A34A1E"/>
  </w:style>
  <w:style w:type="paragraph" w:customStyle="1" w:styleId="9CFD66FAA6794FD0B840D5793A735737">
    <w:name w:val="9CFD66FAA6794FD0B840D5793A735737"/>
  </w:style>
  <w:style w:type="paragraph" w:customStyle="1" w:styleId="E91F864A87744ED592376198D3459F2B">
    <w:name w:val="E91F864A87744ED592376198D3459F2B"/>
  </w:style>
  <w:style w:type="paragraph" w:customStyle="1" w:styleId="6E2EE67D73BD470C8E0CFB1E2E3FF1A8">
    <w:name w:val="6E2EE67D73BD470C8E0CFB1E2E3FF1A8"/>
  </w:style>
  <w:style w:type="paragraph" w:customStyle="1" w:styleId="148D3ACCFC244E7083B2DAAE07806CF6">
    <w:name w:val="148D3ACCFC244E7083B2DAAE07806CF6"/>
  </w:style>
  <w:style w:type="paragraph" w:customStyle="1" w:styleId="4B9ED80CB5AF467791CC11B3927B0CE4">
    <w:name w:val="4B9ED80CB5AF467791CC11B3927B0CE4"/>
  </w:style>
  <w:style w:type="paragraph" w:customStyle="1" w:styleId="C15918733EB84B838011C3271A1DD9A3">
    <w:name w:val="C15918733EB84B838011C3271A1DD9A3"/>
    <w:rsid w:val="00DD7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B76F39-2901-49A1-8324-B1651277B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81D349-9164-409A-86A7-1900526381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68E47EB-B2BF-4E93-A5C0-AB358882F12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2023-08-17T23:14:00Z</dcterms:created>
  <dcterms:modified xsi:type="dcterms:W3CDTF">2023-08-18T00:19:00Z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